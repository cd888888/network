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BD9A1" w14:textId="77777777"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31571990" wp14:editId="757C651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BC73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403F94B3" wp14:editId="6238736A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3BC8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2AAC1D62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27EFF525" w14:textId="2B8BE832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459939498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六</w:t>
      </w:r>
      <w:permEnd w:id="459939498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1836080637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1836080637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B9C5D4A" w14:textId="067D3C40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1890206206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4</w:t>
      </w:r>
      <w:permEnd w:id="1890206206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8B3B958" w14:textId="00DB910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39352738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陈栋</w:t>
      </w:r>
      <w:permEnd w:id="39352738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1DA6087" w14:textId="023F476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840771453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229</w:t>
      </w:r>
      <w:r>
        <w:rPr>
          <w:rFonts w:ascii="Times New Roman" w:hAnsi="Times New Roman"/>
          <w:b/>
          <w:sz w:val="28"/>
          <w:szCs w:val="28"/>
          <w:u w:val="single"/>
        </w:rPr>
        <w:t>2019</w:t>
      </w:r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2204171</w:t>
      </w:r>
      <w:permEnd w:id="840771453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51B5E2C0" w14:textId="1EB87E2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2004564484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5</w:t>
      </w:r>
      <w:permEnd w:id="200456448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899055078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21</w:t>
      </w:r>
      <w:permEnd w:id="899055078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9C8B312" w14:textId="470A26FC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2123304139" w:edGrp="everyone"/>
      <w:r w:rsidR="000807B7">
        <w:rPr>
          <w:rFonts w:hint="eastAsia"/>
          <w:b/>
          <w:sz w:val="28"/>
          <w:szCs w:val="28"/>
        </w:rPr>
        <w:t>5</w:t>
      </w:r>
      <w:permEnd w:id="2123304139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74789062" w:edGrp="everyone"/>
      <w:r w:rsidR="000807B7">
        <w:rPr>
          <w:rFonts w:hint="eastAsia"/>
          <w:b/>
          <w:sz w:val="28"/>
          <w:szCs w:val="28"/>
        </w:rPr>
        <w:t>21</w:t>
      </w:r>
      <w:permEnd w:id="174789062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338A92C8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662DC2F1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049C91EA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2019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059662E0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填表时，勿破坏排版，勿修改字体字号，打印成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755BECE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629D8A8D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50D93BA2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在学期</w:t>
      </w:r>
      <w:r w:rsidR="004F3C30">
        <w:rPr>
          <w:rFonts w:eastAsia="仿宋" w:hint="eastAsia"/>
          <w:sz w:val="28"/>
          <w:szCs w:val="32"/>
        </w:rPr>
        <w:t>最后一节课前按要求打包</w:t>
      </w:r>
      <w:r w:rsidRPr="009C2027">
        <w:rPr>
          <w:rFonts w:eastAsia="仿宋" w:hint="eastAsia"/>
          <w:sz w:val="28"/>
          <w:szCs w:val="32"/>
        </w:rPr>
        <w:t>发送至</w:t>
      </w:r>
      <w:r w:rsidRPr="009C2027">
        <w:rPr>
          <w:rFonts w:eastAsia="仿宋" w:hint="eastAsia"/>
          <w:sz w:val="28"/>
          <w:szCs w:val="32"/>
        </w:rPr>
        <w:t>cni</w:t>
      </w:r>
      <w:r w:rsidRPr="009C2027">
        <w:rPr>
          <w:rFonts w:eastAsia="仿宋"/>
          <w:sz w:val="28"/>
          <w:szCs w:val="32"/>
        </w:rPr>
        <w:t>21@qq.com</w:t>
      </w:r>
      <w:r w:rsidRPr="009C2027">
        <w:rPr>
          <w:rFonts w:eastAsia="仿宋" w:hint="eastAsia"/>
          <w:sz w:val="28"/>
          <w:szCs w:val="32"/>
        </w:rPr>
        <w:t>。</w:t>
      </w:r>
    </w:p>
    <w:p w14:paraId="38D18BB8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59E9F1D3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26F7B22B" w14:textId="44039279" w:rsidR="000807B7" w:rsidRDefault="000807B7" w:rsidP="00361252">
      <w:pPr>
        <w:pStyle w:val="a0"/>
        <w:spacing w:before="120" w:after="120"/>
        <w:ind w:firstLine="480"/>
      </w:pPr>
      <w:permStart w:id="2050101631" w:edGrp="everyone"/>
      <w:r>
        <w:rPr>
          <w:rFonts w:hint="eastAsia"/>
        </w:rPr>
        <w:t>服务器配置：</w:t>
      </w:r>
    </w:p>
    <w:p w14:paraId="445BBA00" w14:textId="29DF7E66" w:rsidR="000807B7" w:rsidRPr="00D328C3" w:rsidRDefault="000807B7" w:rsidP="00361252">
      <w:pPr>
        <w:pStyle w:val="a0"/>
        <w:spacing w:before="120" w:after="120"/>
        <w:ind w:firstLine="480"/>
      </w:pPr>
      <w:r w:rsidRPr="000807B7">
        <w:rPr>
          <w:noProof/>
        </w:rPr>
        <w:drawing>
          <wp:inline distT="0" distB="0" distL="0" distR="0" wp14:anchorId="7D18E617" wp14:editId="742AD2A2">
            <wp:extent cx="5486400" cy="21151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2050101631"/>
    <w:p w14:paraId="369DB750" w14:textId="77777777" w:rsidR="00361252" w:rsidRDefault="00361252" w:rsidP="00361252">
      <w:pPr>
        <w:pStyle w:val="1"/>
        <w:spacing w:before="240" w:after="240"/>
      </w:pPr>
      <w:r>
        <w:t>实验环境</w:t>
      </w:r>
    </w:p>
    <w:p w14:paraId="5B8E3EB8" w14:textId="643A54A9" w:rsidR="00361252" w:rsidRDefault="000807B7" w:rsidP="00361252">
      <w:pPr>
        <w:pStyle w:val="a0"/>
        <w:spacing w:before="120" w:after="120"/>
        <w:ind w:firstLine="480"/>
      </w:pPr>
      <w:permStart w:id="1066878528" w:edGrp="everyone"/>
      <w:r>
        <w:t>Windows Server 2016</w:t>
      </w:r>
    </w:p>
    <w:p w14:paraId="2CCEB4AF" w14:textId="77777777" w:rsidR="000807B7" w:rsidRDefault="000807B7" w:rsidP="00361252">
      <w:pPr>
        <w:pStyle w:val="a0"/>
        <w:spacing w:before="120" w:after="120"/>
        <w:ind w:firstLine="480"/>
      </w:pPr>
    </w:p>
    <w:permEnd w:id="1066878528"/>
    <w:p w14:paraId="7B08FDB2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14:paraId="785D359E" w14:textId="77777777" w:rsidR="007029E5" w:rsidRDefault="007029E5" w:rsidP="007029E5">
      <w:pPr>
        <w:pStyle w:val="a0"/>
        <w:spacing w:before="120" w:after="120"/>
        <w:ind w:firstLine="480"/>
      </w:pPr>
      <w:permStart w:id="1270052173" w:edGrp="everyone"/>
      <w:r>
        <w:rPr>
          <w:rFonts w:hint="eastAsia"/>
        </w:rPr>
        <w:t>Windows</w:t>
      </w:r>
      <w:r>
        <w:rPr>
          <w:rFonts w:hint="eastAsia"/>
        </w:rPr>
        <w:t>：</w:t>
      </w:r>
    </w:p>
    <w:p w14:paraId="2ADED893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DNS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422741B7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、安装好</w:t>
      </w:r>
      <w:r>
        <w:rPr>
          <w:rFonts w:hint="eastAsia"/>
        </w:rPr>
        <w:t xml:space="preserve"> DNS </w:t>
      </w:r>
      <w:r>
        <w:rPr>
          <w:rFonts w:hint="eastAsia"/>
        </w:rPr>
        <w:t>服务器：</w:t>
      </w:r>
      <w:r>
        <w:rPr>
          <w:rFonts w:hint="eastAsia"/>
        </w:rPr>
        <w:t xml:space="preserve"> </w:t>
      </w:r>
    </w:p>
    <w:p w14:paraId="7710D9CD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AA70B12" wp14:editId="05608949">
            <wp:extent cx="1028700" cy="15240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82E2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rPr>
          <w:rFonts w:hint="eastAsia"/>
        </w:rPr>
        <w:t>、“正向查找域”处单击鼠标右键：</w:t>
      </w:r>
    </w:p>
    <w:p w14:paraId="492A0A38" w14:textId="77777777" w:rsidR="007029E5" w:rsidRDefault="007029E5" w:rsidP="007029E5">
      <w:pPr>
        <w:spacing w:before="120" w:after="120"/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637F5D88" wp14:editId="28340419">
            <wp:extent cx="3604952" cy="250767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88" t="6014" r="4799" b="10717"/>
                    <a:stretch/>
                  </pic:blipFill>
                  <pic:spPr bwMode="auto">
                    <a:xfrm>
                      <a:off x="0" y="0"/>
                      <a:ext cx="3694124" cy="256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6D252" w14:textId="77777777" w:rsidR="007029E5" w:rsidRDefault="007029E5" w:rsidP="007029E5">
      <w:pPr>
        <w:spacing w:before="120" w:after="120"/>
        <w:ind w:firstLineChars="200" w:firstLine="420"/>
        <w:jc w:val="center"/>
      </w:pPr>
      <w:r>
        <w:rPr>
          <w:noProof/>
        </w:rPr>
        <w:drawing>
          <wp:inline distT="0" distB="0" distL="0" distR="0" wp14:anchorId="6E8DF6D1" wp14:editId="5742918E">
            <wp:extent cx="3553691" cy="3065049"/>
            <wp:effectExtent l="0" t="0" r="889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10" t="8435" r="23476" b="11698"/>
                    <a:stretch/>
                  </pic:blipFill>
                  <pic:spPr bwMode="auto">
                    <a:xfrm>
                      <a:off x="0" y="0"/>
                      <a:ext cx="3565137" cy="307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F74AD" w14:textId="77777777" w:rsidR="007029E5" w:rsidRDefault="007029E5" w:rsidP="007029E5">
      <w:pPr>
        <w:pStyle w:val="a0"/>
        <w:spacing w:before="120" w:after="120"/>
        <w:ind w:firstLine="480"/>
      </w:pPr>
      <w:r w:rsidRPr="009F1535">
        <w:rPr>
          <w:rFonts w:hint="eastAsia"/>
        </w:rPr>
        <w:t>3</w:t>
      </w:r>
      <w:r w:rsidRPr="009F1535">
        <w:rPr>
          <w:rFonts w:hint="eastAsia"/>
        </w:rPr>
        <w:t>、新建主要区域，输入域名</w:t>
      </w:r>
    </w:p>
    <w:p w14:paraId="6B3BBF13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FD6E880" wp14:editId="7E7D9780">
            <wp:extent cx="3352482" cy="2914409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68" cy="292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E3EE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7EE0B69" wp14:editId="5238724A">
            <wp:extent cx="3543300" cy="307496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45" cy="307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04B3" w14:textId="3329FA7E" w:rsidR="007029E5" w:rsidRDefault="007029E5" w:rsidP="007029E5">
      <w:pPr>
        <w:pStyle w:val="a0"/>
        <w:spacing w:before="120" w:after="120"/>
        <w:ind w:firstLine="480"/>
        <w:jc w:val="center"/>
      </w:pPr>
    </w:p>
    <w:p w14:paraId="6D43FB1A" w14:textId="77777777" w:rsidR="007029E5" w:rsidRDefault="007029E5" w:rsidP="007029E5">
      <w:pPr>
        <w:pStyle w:val="a0"/>
        <w:spacing w:before="120" w:after="120"/>
        <w:ind w:firstLine="480"/>
      </w:pPr>
    </w:p>
    <w:p w14:paraId="6404F780" w14:textId="65731D3F" w:rsidR="007029E5" w:rsidRDefault="007029E5" w:rsidP="007029E5">
      <w:pPr>
        <w:pStyle w:val="a0"/>
        <w:numPr>
          <w:ilvl w:val="1"/>
          <w:numId w:val="2"/>
        </w:numPr>
        <w:spacing w:before="120" w:after="120"/>
        <w:ind w:firstLineChars="0"/>
      </w:pPr>
      <w:r w:rsidRPr="009F1535">
        <w:rPr>
          <w:rFonts w:hint="eastAsia"/>
        </w:rPr>
        <w:t>和</w:t>
      </w:r>
      <w:r w:rsidRPr="009F1535">
        <w:rPr>
          <w:rFonts w:hint="eastAsia"/>
        </w:rPr>
        <w:t xml:space="preserve"> IP </w:t>
      </w:r>
      <w:r w:rsidRPr="009F1535">
        <w:rPr>
          <w:rFonts w:hint="eastAsia"/>
        </w:rPr>
        <w:t>对应起来，对应于</w:t>
      </w:r>
      <w:r w:rsidRPr="009F1535">
        <w:rPr>
          <w:rFonts w:hint="eastAsia"/>
        </w:rPr>
        <w:t xml:space="preserve"> IP</w:t>
      </w:r>
      <w:r w:rsidRPr="009F1535">
        <w:rPr>
          <w:rFonts w:hint="eastAsia"/>
        </w:rPr>
        <w:t>：</w:t>
      </w:r>
      <w:r w:rsidRPr="009F1535">
        <w:rPr>
          <w:rFonts w:hint="eastAsia"/>
        </w:rPr>
        <w:t>192.168</w:t>
      </w:r>
      <w:r>
        <w:t>.</w:t>
      </w:r>
      <w:r>
        <w:rPr>
          <w:rFonts w:hint="eastAsia"/>
        </w:rPr>
        <w:t>2</w:t>
      </w:r>
      <w:r>
        <w:t>06.131</w:t>
      </w:r>
    </w:p>
    <w:p w14:paraId="2D97C87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A5BF6A4" wp14:editId="4511D096">
            <wp:extent cx="3319462" cy="279003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48" cy="279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C121" w14:textId="77777777" w:rsidR="007029E5" w:rsidRDefault="007029E5" w:rsidP="007029E5">
      <w:pPr>
        <w:spacing w:before="120" w:after="120"/>
      </w:pPr>
      <w:r>
        <w:tab/>
        <w:t xml:space="preserve"> 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 w:rsidRPr="000B3072">
        <w:rPr>
          <w:rFonts w:hint="eastAsia"/>
        </w:rPr>
        <w:t>新建服务器主机</w:t>
      </w:r>
    </w:p>
    <w:p w14:paraId="720E9108" w14:textId="3E09E7C2" w:rsidR="007029E5" w:rsidRDefault="00131E35" w:rsidP="007029E5">
      <w:pPr>
        <w:spacing w:before="120" w:after="120"/>
        <w:jc w:val="center"/>
      </w:pPr>
      <w:r>
        <w:rPr>
          <w:noProof/>
        </w:rPr>
        <w:drawing>
          <wp:inline distT="0" distB="0" distL="0" distR="0" wp14:anchorId="6143AC36" wp14:editId="328F94BF">
            <wp:extent cx="2409512" cy="27289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210" cy="273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47BF" w14:textId="77777777" w:rsidR="007029E5" w:rsidRDefault="007029E5" w:rsidP="007029E5">
      <w:pPr>
        <w:pStyle w:val="a0"/>
        <w:spacing w:before="120" w:after="120"/>
        <w:ind w:firstLine="480"/>
      </w:pPr>
      <w:r w:rsidRPr="000B3072">
        <w:rPr>
          <w:rFonts w:hint="eastAsia"/>
        </w:rPr>
        <w:t>6</w:t>
      </w:r>
      <w:r w:rsidRPr="000B3072">
        <w:rPr>
          <w:rFonts w:hint="eastAsia"/>
        </w:rPr>
        <w:t>、新建服务器别名</w:t>
      </w:r>
    </w:p>
    <w:p w14:paraId="3FBA5216" w14:textId="2D2C952E" w:rsidR="007029E5" w:rsidRDefault="00131E3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263CFBE" wp14:editId="6A25712E">
            <wp:extent cx="2251364" cy="246309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92" t="6902" r="53025" b="34337"/>
                    <a:stretch/>
                  </pic:blipFill>
                  <pic:spPr bwMode="auto">
                    <a:xfrm>
                      <a:off x="0" y="0"/>
                      <a:ext cx="2256223" cy="246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83813" w14:textId="353730DA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962F2D7" wp14:editId="7EFA5907">
            <wp:extent cx="3300412" cy="4012142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323" cy="401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FED1" w14:textId="77777777" w:rsidR="007029E5" w:rsidRDefault="007029E5" w:rsidP="007029E5">
      <w:pPr>
        <w:pStyle w:val="a0"/>
        <w:spacing w:before="120" w:after="120"/>
        <w:ind w:firstLine="480"/>
        <w:jc w:val="center"/>
      </w:pPr>
    </w:p>
    <w:p w14:paraId="1D9B7630" w14:textId="77777777" w:rsidR="007029E5" w:rsidRDefault="007029E5" w:rsidP="007029E5">
      <w:pPr>
        <w:pStyle w:val="a0"/>
        <w:spacing w:before="120" w:after="120"/>
        <w:ind w:firstLine="480"/>
      </w:pPr>
    </w:p>
    <w:p w14:paraId="7011D63E" w14:textId="77777777" w:rsidR="007029E5" w:rsidRDefault="007029E5" w:rsidP="007029E5">
      <w:pPr>
        <w:pStyle w:val="a0"/>
        <w:spacing w:before="120" w:after="120"/>
        <w:ind w:firstLine="480"/>
      </w:pPr>
      <w:r w:rsidRPr="000B3072">
        <w:rPr>
          <w:rFonts w:hint="eastAsia"/>
        </w:rPr>
        <w:t>7</w:t>
      </w:r>
      <w:r w:rsidRPr="000B3072">
        <w:rPr>
          <w:rFonts w:hint="eastAsia"/>
        </w:rPr>
        <w:t>、添加</w:t>
      </w:r>
      <w:r w:rsidRPr="000B3072">
        <w:rPr>
          <w:rFonts w:hint="eastAsia"/>
        </w:rPr>
        <w:t xml:space="preserve"> DNS </w:t>
      </w:r>
      <w:r w:rsidRPr="000B3072">
        <w:rPr>
          <w:rFonts w:hint="eastAsia"/>
        </w:rPr>
        <w:t>服务器地址</w:t>
      </w:r>
    </w:p>
    <w:p w14:paraId="7754FB4F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7346AAF" wp14:editId="20ED7A84">
            <wp:extent cx="3576066" cy="4524375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77" cy="453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1065" w14:textId="77777777" w:rsidR="007029E5" w:rsidRDefault="007029E5" w:rsidP="007029E5">
      <w:pPr>
        <w:pStyle w:val="a0"/>
        <w:spacing w:before="120" w:after="120"/>
        <w:ind w:firstLine="480"/>
      </w:pPr>
      <w:r w:rsidRPr="000B3072">
        <w:rPr>
          <w:rFonts w:hint="eastAsia"/>
        </w:rPr>
        <w:t>8</w:t>
      </w:r>
      <w:r w:rsidRPr="000B3072">
        <w:rPr>
          <w:rFonts w:hint="eastAsia"/>
        </w:rPr>
        <w:t>、测试该</w:t>
      </w:r>
      <w:r w:rsidRPr="000B3072">
        <w:rPr>
          <w:rFonts w:hint="eastAsia"/>
        </w:rPr>
        <w:t xml:space="preserve"> DNS </w:t>
      </w:r>
      <w:r w:rsidRPr="000B3072">
        <w:rPr>
          <w:rFonts w:hint="eastAsia"/>
        </w:rPr>
        <w:t>是否配置成功</w:t>
      </w:r>
    </w:p>
    <w:p w14:paraId="5893AE8F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181E39B" wp14:editId="7F05A059">
            <wp:extent cx="4090609" cy="2460520"/>
            <wp:effectExtent l="0" t="0" r="571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818" cy="246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82CF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Web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73531763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1</w:t>
      </w:r>
      <w:r>
        <w:rPr>
          <w:rFonts w:hint="eastAsia"/>
        </w:rPr>
        <w:t>、安装</w:t>
      </w:r>
      <w:r>
        <w:rPr>
          <w:rFonts w:hint="eastAsia"/>
        </w:rPr>
        <w:t xml:space="preserve"> Web </w:t>
      </w:r>
      <w:r>
        <w:rPr>
          <w:rFonts w:hint="eastAsia"/>
        </w:rPr>
        <w:t>服务器，设定</w:t>
      </w:r>
      <w:r>
        <w:rPr>
          <w:rFonts w:hint="eastAsia"/>
        </w:rPr>
        <w:t xml:space="preserve"> IP </w:t>
      </w:r>
      <w:r>
        <w:rPr>
          <w:rFonts w:hint="eastAsia"/>
        </w:rPr>
        <w:t>和端口，以及主目录</w:t>
      </w:r>
    </w:p>
    <w:p w14:paraId="55B52926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5E57DE1" wp14:editId="201AEAD8">
            <wp:extent cx="3609975" cy="238617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91" cy="239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7E22" w14:textId="77777777" w:rsidR="007029E5" w:rsidRDefault="007029E5" w:rsidP="007029E5">
      <w:pPr>
        <w:pStyle w:val="a0"/>
        <w:spacing w:before="120" w:after="120"/>
        <w:ind w:firstLine="480"/>
      </w:pPr>
    </w:p>
    <w:p w14:paraId="550BA455" w14:textId="77777777" w:rsidR="007029E5" w:rsidRDefault="007029E5" w:rsidP="007029E5">
      <w:pPr>
        <w:pStyle w:val="a0"/>
        <w:spacing w:before="120" w:after="120"/>
        <w:ind w:firstLine="480"/>
      </w:pPr>
      <w:r>
        <w:t>2</w:t>
      </w:r>
      <w:r w:rsidRPr="00C62796">
        <w:rPr>
          <w:rFonts w:hint="eastAsia"/>
        </w:rPr>
        <w:t>、</w:t>
      </w:r>
      <w:r w:rsidRPr="00362205">
        <w:rPr>
          <w:rFonts w:hint="eastAsia"/>
        </w:rPr>
        <w:t>启用</w:t>
      </w:r>
      <w:r w:rsidRPr="00362205">
        <w:rPr>
          <w:rFonts w:hint="eastAsia"/>
        </w:rPr>
        <w:t xml:space="preserve"> IE </w:t>
      </w:r>
      <w:r w:rsidRPr="00362205">
        <w:rPr>
          <w:rFonts w:hint="eastAsia"/>
        </w:rPr>
        <w:t>浏览器匿名访问：</w:t>
      </w:r>
    </w:p>
    <w:p w14:paraId="3AAC43BF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3B02C99" wp14:editId="58ABB209">
            <wp:extent cx="3309937" cy="2864210"/>
            <wp:effectExtent l="0" t="0" r="508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253" cy="286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BB51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C62796">
        <w:rPr>
          <w:rFonts w:hint="eastAsia"/>
        </w:rPr>
        <w:t>测试是否架构成功</w:t>
      </w:r>
    </w:p>
    <w:p w14:paraId="59B216D3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DD9F5E9" wp14:editId="3DBBC20A">
            <wp:extent cx="3928687" cy="291968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28" cy="292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74FF" w14:textId="77777777" w:rsidR="007029E5" w:rsidRDefault="007029E5" w:rsidP="007029E5">
      <w:pPr>
        <w:pStyle w:val="a0"/>
        <w:spacing w:before="120" w:after="120"/>
        <w:ind w:firstLine="480"/>
      </w:pPr>
      <w:r>
        <w:t>4</w:t>
      </w:r>
      <w:r w:rsidRPr="00C62796">
        <w:rPr>
          <w:rFonts w:hint="eastAsia"/>
        </w:rPr>
        <w:t>、启动停止重启服务器</w:t>
      </w:r>
    </w:p>
    <w:p w14:paraId="64EF140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0FBDAA" wp14:editId="61EC2043">
                <wp:simplePos x="0" y="0"/>
                <wp:positionH relativeFrom="column">
                  <wp:posOffset>3917633</wp:posOffset>
                </wp:positionH>
                <wp:positionV relativeFrom="paragraph">
                  <wp:posOffset>1572260</wp:posOffset>
                </wp:positionV>
                <wp:extent cx="665018" cy="464128"/>
                <wp:effectExtent l="0" t="0" r="20955" b="12700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6412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1C2F8EA" id="椭圆 31" o:spid="_x0000_s1026" style="position:absolute;left:0;text-align:left;margin-left:308.5pt;margin-top:123.8pt;width:52.35pt;height:36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9E8DB2" wp14:editId="6FAEB9F5">
            <wp:extent cx="4096747" cy="3026092"/>
            <wp:effectExtent l="0" t="0" r="0" b="317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988" cy="302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55FE" w14:textId="77777777" w:rsidR="007029E5" w:rsidRDefault="007029E5" w:rsidP="007029E5">
      <w:pPr>
        <w:pStyle w:val="a0"/>
        <w:spacing w:before="120" w:after="120"/>
        <w:ind w:firstLine="480"/>
      </w:pPr>
      <w:r>
        <w:t>5</w:t>
      </w:r>
      <w:r w:rsidRPr="00C62796">
        <w:rPr>
          <w:rFonts w:hint="eastAsia"/>
        </w:rPr>
        <w:t>、控制流量</w:t>
      </w:r>
    </w:p>
    <w:p w14:paraId="334FB802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D20D31C" wp14:editId="0F4F8A41">
            <wp:extent cx="3289384" cy="2724020"/>
            <wp:effectExtent l="0" t="0" r="635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895" cy="272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EA30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）虚拟主机技术</w:t>
      </w:r>
      <w:r>
        <w:rPr>
          <w:rFonts w:hint="eastAsia"/>
        </w:rPr>
        <w:t xml:space="preserve"> </w:t>
      </w:r>
    </w:p>
    <w:p w14:paraId="4BEEF586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、绑定主机名</w:t>
      </w:r>
    </w:p>
    <w:p w14:paraId="294DF776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977921D" wp14:editId="7B2D4CB5">
            <wp:extent cx="4302437" cy="2845883"/>
            <wp:effectExtent l="0" t="0" r="317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691" cy="284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4548" w14:textId="77777777" w:rsidR="007029E5" w:rsidRPr="0055061E" w:rsidRDefault="007029E5" w:rsidP="007029E5">
      <w:pPr>
        <w:pStyle w:val="a0"/>
        <w:spacing w:before="120" w:after="120"/>
        <w:ind w:firstLine="480"/>
      </w:pPr>
      <w:r w:rsidRPr="00C62796">
        <w:rPr>
          <w:rFonts w:hint="eastAsia"/>
        </w:rPr>
        <w:t>2</w:t>
      </w:r>
      <w:r w:rsidRPr="00C62796">
        <w:rPr>
          <w:rFonts w:hint="eastAsia"/>
        </w:rPr>
        <w:t>、添加其他的站点，设置相同的</w:t>
      </w:r>
      <w:r w:rsidRPr="00C62796">
        <w:rPr>
          <w:rFonts w:hint="eastAsia"/>
        </w:rPr>
        <w:t xml:space="preserve"> IP </w:t>
      </w:r>
      <w:r w:rsidRPr="00C62796">
        <w:rPr>
          <w:rFonts w:hint="eastAsia"/>
        </w:rPr>
        <w:t>和端口号，不同的主机头值</w:t>
      </w:r>
      <w:r>
        <w:rPr>
          <w:rFonts w:hint="eastAsia"/>
        </w:rPr>
        <w:t>，</w:t>
      </w:r>
      <w:r w:rsidRPr="00C62796">
        <w:rPr>
          <w:rFonts w:hint="eastAsia"/>
        </w:rPr>
        <w:t>不同路径</w:t>
      </w:r>
    </w:p>
    <w:p w14:paraId="443DA5B6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3E4A46F" wp14:editId="4584E05C">
            <wp:extent cx="3508693" cy="3844130"/>
            <wp:effectExtent l="0" t="0" r="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659" cy="385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06B2" w14:textId="77777777" w:rsidR="007029E5" w:rsidRDefault="007029E5" w:rsidP="007029E5">
      <w:pPr>
        <w:pStyle w:val="a0"/>
        <w:spacing w:before="120" w:after="120"/>
        <w:ind w:firstLine="480"/>
      </w:pPr>
      <w:r w:rsidRPr="00C62796">
        <w:rPr>
          <w:rFonts w:hint="eastAsia"/>
        </w:rPr>
        <w:t>4</w:t>
      </w:r>
      <w:r w:rsidRPr="00C62796">
        <w:rPr>
          <w:rFonts w:hint="eastAsia"/>
        </w:rPr>
        <w:t>、设置成功</w:t>
      </w:r>
    </w:p>
    <w:p w14:paraId="1E0C8A65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9FFF71" wp14:editId="3617599C">
                <wp:simplePos x="0" y="0"/>
                <wp:positionH relativeFrom="column">
                  <wp:posOffset>1042988</wp:posOffset>
                </wp:positionH>
                <wp:positionV relativeFrom="paragraph">
                  <wp:posOffset>902018</wp:posOffset>
                </wp:positionV>
                <wp:extent cx="571500" cy="182880"/>
                <wp:effectExtent l="0" t="0" r="19050" b="26670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D3B59B" id="椭圆 11" o:spid="_x0000_s1026" style="position:absolute;left:0;text-align:left;margin-left:82.15pt;margin-top:71.05pt;width:45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D57B0E" wp14:editId="70DEA991">
            <wp:extent cx="3767137" cy="2782624"/>
            <wp:effectExtent l="0" t="0" r="508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38" cy="27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1337" w14:textId="77777777" w:rsidR="007029E5" w:rsidRDefault="007029E5" w:rsidP="007029E5">
      <w:pPr>
        <w:pStyle w:val="a0"/>
        <w:spacing w:before="120" w:after="120"/>
        <w:ind w:firstLine="480"/>
      </w:pPr>
      <w:r w:rsidRPr="00C62796">
        <w:rPr>
          <w:rFonts w:hint="eastAsia"/>
        </w:rPr>
        <w:t>5</w:t>
      </w:r>
      <w:r w:rsidRPr="00C62796">
        <w:rPr>
          <w:rFonts w:hint="eastAsia"/>
        </w:rPr>
        <w:t>、测试站点</w:t>
      </w:r>
    </w:p>
    <w:p w14:paraId="69BC0C9B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91C0594" wp14:editId="330ED9CE">
            <wp:extent cx="4106534" cy="3075623"/>
            <wp:effectExtent l="0" t="0" r="889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192" cy="307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782A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BC681E9" wp14:editId="6972ABD2">
            <wp:extent cx="4107562" cy="3098262"/>
            <wp:effectExtent l="0" t="0" r="762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988" cy="310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C5A4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）安全站点</w:t>
      </w:r>
      <w:r>
        <w:rPr>
          <w:rFonts w:hint="eastAsia"/>
        </w:rPr>
        <w:t xml:space="preserve"> </w:t>
      </w:r>
    </w:p>
    <w:p w14:paraId="03DCEB17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、打开站点，设置端口</w:t>
      </w:r>
      <w:r>
        <w:rPr>
          <w:rFonts w:hint="eastAsia"/>
        </w:rPr>
        <w:t xml:space="preserve"> </w:t>
      </w:r>
    </w:p>
    <w:p w14:paraId="4D3381E9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打开</w:t>
      </w:r>
      <w:r>
        <w:rPr>
          <w:rFonts w:hint="eastAsia"/>
        </w:rPr>
        <w:t xml:space="preserve"> private.hsunion.com </w:t>
      </w:r>
      <w:r>
        <w:rPr>
          <w:rFonts w:hint="eastAsia"/>
        </w:rPr>
        <w:t>的站点，设置端口为</w:t>
      </w:r>
      <w:r>
        <w:rPr>
          <w:rFonts w:hint="eastAsia"/>
        </w:rPr>
        <w:t xml:space="preserve"> 443</w:t>
      </w:r>
      <w:r>
        <w:rPr>
          <w:rFonts w:hint="eastAsia"/>
        </w:rPr>
        <w:t>（</w:t>
      </w:r>
      <w:r>
        <w:rPr>
          <w:rFonts w:hint="eastAsia"/>
        </w:rPr>
        <w:t xml:space="preserve">443 </w:t>
      </w:r>
      <w:r>
        <w:rPr>
          <w:rFonts w:hint="eastAsia"/>
        </w:rPr>
        <w:t>是默认</w:t>
      </w:r>
      <w:r>
        <w:rPr>
          <w:rFonts w:hint="eastAsia"/>
        </w:rPr>
        <w:t xml:space="preserve"> https </w:t>
      </w:r>
      <w:r>
        <w:rPr>
          <w:rFonts w:hint="eastAsia"/>
        </w:rPr>
        <w:t>端口）</w:t>
      </w:r>
    </w:p>
    <w:p w14:paraId="4C0B961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F3691DF" wp14:editId="1B86F826">
            <wp:extent cx="4172862" cy="278384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731" cy="278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F760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、申请服务器证书</w:t>
      </w:r>
    </w:p>
    <w:p w14:paraId="0EE403DB" w14:textId="77777777" w:rsidR="007029E5" w:rsidRDefault="007029E5" w:rsidP="007029E5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EA7F15" wp14:editId="761A01B9">
                <wp:simplePos x="0" y="0"/>
                <wp:positionH relativeFrom="column">
                  <wp:posOffset>1546860</wp:posOffset>
                </wp:positionH>
                <wp:positionV relativeFrom="paragraph">
                  <wp:posOffset>1648460</wp:posOffset>
                </wp:positionV>
                <wp:extent cx="601980" cy="335280"/>
                <wp:effectExtent l="0" t="0" r="26670" b="26670"/>
                <wp:wrapNone/>
                <wp:docPr id="109" name="椭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96921C" id="椭圆 109" o:spid="_x0000_s1026" style="position:absolute;left:0;text-align:left;margin-left:121.8pt;margin-top:129.8pt;width:47.4pt;height:26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C0FFC8" wp14:editId="2D2172F3">
            <wp:extent cx="4267200" cy="2844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A446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、申请证书</w:t>
      </w:r>
    </w:p>
    <w:p w14:paraId="01CF08B8" w14:textId="77777777" w:rsidR="007029E5" w:rsidRDefault="007029E5" w:rsidP="007029E5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439F34" wp14:editId="783F804E">
                <wp:simplePos x="0" y="0"/>
                <wp:positionH relativeFrom="column">
                  <wp:posOffset>3429000</wp:posOffset>
                </wp:positionH>
                <wp:positionV relativeFrom="paragraph">
                  <wp:posOffset>904240</wp:posOffset>
                </wp:positionV>
                <wp:extent cx="624840" cy="99060"/>
                <wp:effectExtent l="0" t="0" r="22860" b="1524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99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4C134E" id="椭圆 45" o:spid="_x0000_s1026" style="position:absolute;left:0;text-align:left;margin-left:270pt;margin-top:71.2pt;width:49.2pt;height:7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72A1843" wp14:editId="64F199C7">
            <wp:extent cx="4288001" cy="28651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2112" cy="28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34E9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、输入正确的信息</w:t>
      </w:r>
    </w:p>
    <w:p w14:paraId="3090C615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23A56686" wp14:editId="1B5AE67E">
            <wp:extent cx="3440208" cy="2924175"/>
            <wp:effectExtent l="0" t="0" r="825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73" cy="29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F2B7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9493204" wp14:editId="58106672">
            <wp:extent cx="3859680" cy="3357563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972" cy="3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1D37" w14:textId="77777777" w:rsidR="007029E5" w:rsidRPr="007A7885" w:rsidRDefault="007029E5" w:rsidP="007029E5">
      <w:pPr>
        <w:pStyle w:val="a0"/>
        <w:spacing w:before="120" w:after="120"/>
        <w:ind w:firstLine="48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36F697" wp14:editId="3F9EA3CC">
            <wp:extent cx="4291866" cy="3417597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61" cy="342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8C7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3FE91A4" wp14:editId="182613D4">
            <wp:extent cx="3948306" cy="2876231"/>
            <wp:effectExtent l="0" t="0" r="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37" cy="287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8D24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5</w:t>
      </w:r>
      <w:r>
        <w:rPr>
          <w:rFonts w:hint="eastAsia"/>
        </w:rPr>
        <w:t>、通过证书服务器介绍（看下一章所示）签发服务器证书</w:t>
      </w:r>
      <w:r>
        <w:rPr>
          <w:rFonts w:hint="eastAsia"/>
        </w:rPr>
        <w:t xml:space="preserve"> </w:t>
      </w:r>
    </w:p>
    <w:p w14:paraId="3E97597F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6</w:t>
      </w:r>
      <w:r>
        <w:rPr>
          <w:rFonts w:hint="eastAsia"/>
        </w:rPr>
        <w:t>、导入证书</w:t>
      </w:r>
    </w:p>
    <w:p w14:paraId="4F51388C" w14:textId="77777777" w:rsidR="007029E5" w:rsidRDefault="007029E5" w:rsidP="007029E5">
      <w:pPr>
        <w:pStyle w:val="a0"/>
        <w:spacing w:before="120" w:after="120"/>
        <w:ind w:firstLine="480"/>
        <w:jc w:val="center"/>
      </w:pPr>
      <w:r w:rsidRPr="00240D46">
        <w:rPr>
          <w:noProof/>
        </w:rPr>
        <w:drawing>
          <wp:inline distT="0" distB="0" distL="0" distR="0" wp14:anchorId="07D357ED" wp14:editId="51E0E382">
            <wp:extent cx="4271962" cy="3265777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58" cy="327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43C6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B84C5D9" wp14:editId="6FA6E494">
            <wp:extent cx="3172276" cy="4441553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276" cy="444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F8DF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09BFE4B" wp14:editId="2B777F41">
            <wp:extent cx="4260152" cy="2842567"/>
            <wp:effectExtent l="0" t="0" r="762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089" cy="284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32E5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7</w:t>
      </w:r>
      <w:r w:rsidRPr="00716907">
        <w:rPr>
          <w:rFonts w:hint="eastAsia"/>
        </w:rPr>
        <w:t>、通过“查看证书”可以看到该证书</w:t>
      </w:r>
    </w:p>
    <w:p w14:paraId="6638314A" w14:textId="77777777" w:rsidR="007029E5" w:rsidRDefault="007029E5" w:rsidP="007029E5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59ABC5" wp14:editId="651F5F29">
                <wp:simplePos x="0" y="0"/>
                <wp:positionH relativeFrom="column">
                  <wp:posOffset>3467100</wp:posOffset>
                </wp:positionH>
                <wp:positionV relativeFrom="paragraph">
                  <wp:posOffset>1410335</wp:posOffset>
                </wp:positionV>
                <wp:extent cx="251460" cy="152400"/>
                <wp:effectExtent l="0" t="0" r="15240" b="19050"/>
                <wp:wrapNone/>
                <wp:docPr id="63" name="椭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93BABC" id="椭圆 63" o:spid="_x0000_s1026" style="position:absolute;left:0;text-align:left;margin-left:273pt;margin-top:111.05pt;width:19.8pt;height:1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928361" wp14:editId="32C71820">
            <wp:extent cx="4221480" cy="2822138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2527" cy="28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C345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AF54F15" wp14:editId="4FE788BB">
            <wp:extent cx="2388816" cy="3316418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701" cy="332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EA4F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8</w:t>
      </w:r>
      <w:r w:rsidRPr="00716907">
        <w:rPr>
          <w:rFonts w:hint="eastAsia"/>
        </w:rPr>
        <w:t>、测试该站点</w:t>
      </w:r>
    </w:p>
    <w:p w14:paraId="281BB40A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755F4E" wp14:editId="31D5DFFF">
                <wp:simplePos x="0" y="0"/>
                <wp:positionH relativeFrom="column">
                  <wp:posOffset>1108710</wp:posOffset>
                </wp:positionH>
                <wp:positionV relativeFrom="paragraph">
                  <wp:posOffset>2365058</wp:posOffset>
                </wp:positionV>
                <wp:extent cx="1196340" cy="228600"/>
                <wp:effectExtent l="0" t="0" r="22860" b="19050"/>
                <wp:wrapNone/>
                <wp:docPr id="68" name="椭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74DDAD" id="椭圆 68" o:spid="_x0000_s1026" style="position:absolute;left:0;text-align:left;margin-left:87.3pt;margin-top:186.25pt;width:94.2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FEF700" wp14:editId="7456BDA2">
            <wp:extent cx="5195887" cy="3904733"/>
            <wp:effectExtent l="0" t="0" r="508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207" cy="39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A73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EB5F766" wp14:editId="65E0CE28">
            <wp:extent cx="4333164" cy="3345664"/>
            <wp:effectExtent l="0" t="0" r="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74" cy="334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E30A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）证书服务器</w:t>
      </w:r>
      <w:r>
        <w:rPr>
          <w:rFonts w:hint="eastAsia"/>
        </w:rPr>
        <w:t xml:space="preserve"> </w:t>
      </w:r>
    </w:p>
    <w:p w14:paraId="23E7CC5A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、提交一个新的申请</w:t>
      </w:r>
    </w:p>
    <w:p w14:paraId="0E976ABF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C51C705" wp14:editId="684CF9A2">
            <wp:extent cx="3678889" cy="256202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8939" cy="25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D0E4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、查看到新的申请</w:t>
      </w:r>
    </w:p>
    <w:p w14:paraId="6EE89ACF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C11AE90" wp14:editId="7D62CE08">
            <wp:extent cx="3796080" cy="26717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8606" cy="26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B30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、颁发该申请的证书</w:t>
      </w:r>
    </w:p>
    <w:p w14:paraId="3556712C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28715B2" wp14:editId="23583332">
            <wp:extent cx="4381500" cy="30680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1302" cy="30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6BA4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、查看该证书</w:t>
      </w:r>
    </w:p>
    <w:p w14:paraId="526E576E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9B0BD5D" wp14:editId="5C5D551A">
            <wp:extent cx="4415949" cy="309372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9676" cy="31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0388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5</w:t>
      </w:r>
      <w:r w:rsidRPr="00716907">
        <w:rPr>
          <w:rFonts w:hint="eastAsia"/>
        </w:rPr>
        <w:t>、导出该证书</w:t>
      </w:r>
    </w:p>
    <w:p w14:paraId="6A1D59D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396A8C1" wp14:editId="45D4B394">
            <wp:extent cx="4450786" cy="3116580"/>
            <wp:effectExtent l="0" t="0" r="698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1994" cy="31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5F8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BFA08D7" wp14:editId="1231CBF1">
            <wp:extent cx="2166938" cy="3033712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930" cy="30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999FF" wp14:editId="3D457D04">
            <wp:extent cx="2893327" cy="2989772"/>
            <wp:effectExtent l="0" t="0" r="2540" b="127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08" cy="299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6A4B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DD9D0D4" wp14:editId="182D2EB5">
            <wp:extent cx="2527547" cy="2580204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65" cy="259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5997E" wp14:editId="0CBE320C">
            <wp:extent cx="2470703" cy="2582228"/>
            <wp:effectExtent l="0" t="0" r="635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361" cy="259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B350" w14:textId="77777777" w:rsidR="007029E5" w:rsidRDefault="007029E5" w:rsidP="007029E5">
      <w:pPr>
        <w:ind w:firstLine="480"/>
      </w:pPr>
      <w:r w:rsidRPr="00716907">
        <w:rPr>
          <w:rFonts w:hint="eastAsia"/>
        </w:rPr>
        <w:t>6</w:t>
      </w:r>
      <w:r w:rsidRPr="00716907">
        <w:rPr>
          <w:rFonts w:hint="eastAsia"/>
        </w:rPr>
        <w:t>、通过</w:t>
      </w:r>
      <w:r w:rsidRPr="00716907">
        <w:rPr>
          <w:rFonts w:hint="eastAsia"/>
        </w:rPr>
        <w:t xml:space="preserve"> Web </w:t>
      </w:r>
      <w:r w:rsidRPr="00716907">
        <w:rPr>
          <w:rFonts w:hint="eastAsia"/>
        </w:rPr>
        <w:t>方式申请并颁发证书</w:t>
      </w:r>
      <w:r w:rsidRPr="00716907">
        <w:rPr>
          <w:rFonts w:hint="eastAsia"/>
        </w:rPr>
        <w:t xml:space="preserve"> </w:t>
      </w:r>
    </w:p>
    <w:p w14:paraId="7B30DC66" w14:textId="77777777" w:rsidR="007029E5" w:rsidRDefault="007029E5" w:rsidP="007029E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929D78" wp14:editId="4EAFFDC1">
                <wp:simplePos x="0" y="0"/>
                <wp:positionH relativeFrom="column">
                  <wp:posOffset>388620</wp:posOffset>
                </wp:positionH>
                <wp:positionV relativeFrom="paragraph">
                  <wp:posOffset>1752600</wp:posOffset>
                </wp:positionV>
                <wp:extent cx="563880" cy="198120"/>
                <wp:effectExtent l="0" t="0" r="26670" b="11430"/>
                <wp:wrapNone/>
                <wp:docPr id="79" name="椭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98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986D8D" id="椭圆 79" o:spid="_x0000_s1026" style="position:absolute;left:0;text-align:left;margin-left:30.6pt;margin-top:138pt;width:44.4pt;height:15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A6A403" wp14:editId="23EEEB32">
            <wp:extent cx="4328160" cy="332176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1261" cy="333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67B">
        <w:t xml:space="preserve"> </w:t>
      </w:r>
    </w:p>
    <w:p w14:paraId="1C843B2E" w14:textId="77777777" w:rsidR="007029E5" w:rsidRDefault="007029E5" w:rsidP="007029E5">
      <w:pPr>
        <w:ind w:firstLine="480"/>
      </w:pPr>
      <w:r>
        <w:rPr>
          <w:rFonts w:hint="eastAsia"/>
        </w:rPr>
        <w:t>申请高级证书</w:t>
      </w:r>
    </w:p>
    <w:p w14:paraId="17DF0C96" w14:textId="77777777" w:rsidR="007029E5" w:rsidRDefault="007029E5" w:rsidP="007029E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FC1AA6B" wp14:editId="63B388C3">
            <wp:extent cx="3863736" cy="2913901"/>
            <wp:effectExtent l="0" t="0" r="3810" b="127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02" cy="291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84CC" w14:textId="77777777" w:rsidR="007029E5" w:rsidRDefault="007029E5" w:rsidP="007029E5">
      <w:pPr>
        <w:ind w:firstLine="480"/>
      </w:pPr>
    </w:p>
    <w:p w14:paraId="0CDD69B1" w14:textId="77777777" w:rsidR="007029E5" w:rsidRPr="00716907" w:rsidRDefault="007029E5" w:rsidP="007029E5">
      <w:pPr>
        <w:ind w:firstLine="480"/>
      </w:pPr>
      <w:r>
        <w:rPr>
          <w:noProof/>
        </w:rPr>
        <w:drawing>
          <wp:inline distT="0" distB="0" distL="0" distR="0" wp14:anchorId="79927C06" wp14:editId="03ACF48F">
            <wp:extent cx="5486400" cy="412369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6E24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通过申请的办法同</w:t>
      </w:r>
      <w:r w:rsidRPr="00716907">
        <w:rPr>
          <w:rFonts w:hint="eastAsia"/>
        </w:rPr>
        <w:t xml:space="preserve"> CA </w:t>
      </w:r>
      <w:r w:rsidRPr="00716907">
        <w:rPr>
          <w:rFonts w:hint="eastAsia"/>
        </w:rPr>
        <w:t>方式，即：</w:t>
      </w:r>
    </w:p>
    <w:p w14:paraId="348A0F74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D2EC787" wp14:editId="26A934A6">
            <wp:extent cx="4508573" cy="2520418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011" cy="252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ADB5" w14:textId="77777777" w:rsidR="007029E5" w:rsidRDefault="007029E5" w:rsidP="007029E5">
      <w:pPr>
        <w:pStyle w:val="a0"/>
        <w:spacing w:before="120" w:after="120"/>
        <w:ind w:firstLine="480"/>
        <w:jc w:val="left"/>
      </w:pPr>
      <w:r>
        <w:rPr>
          <w:rFonts w:hint="eastAsia"/>
        </w:rPr>
        <w:t>查看下载证书</w:t>
      </w:r>
    </w:p>
    <w:p w14:paraId="5037C70E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4559D65" wp14:editId="23840469">
            <wp:extent cx="4572000" cy="2478088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905" cy="248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36D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rFonts w:hint="eastAsia"/>
        </w:rPr>
        <w:t>下载证书</w:t>
      </w:r>
    </w:p>
    <w:p w14:paraId="492F6B0E" w14:textId="77777777" w:rsidR="007029E5" w:rsidRDefault="007029E5" w:rsidP="007029E5">
      <w:pPr>
        <w:pStyle w:val="a0"/>
        <w:spacing w:before="120" w:after="120"/>
        <w:ind w:firstLine="480"/>
        <w:jc w:val="left"/>
      </w:pPr>
    </w:p>
    <w:p w14:paraId="3B2AD95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AA9E605" wp14:editId="02EA184D">
            <wp:extent cx="4265353" cy="2677200"/>
            <wp:effectExtent l="0" t="0" r="1905" b="889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931" cy="267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D5F7" w14:textId="77777777" w:rsidR="007029E5" w:rsidRDefault="007029E5" w:rsidP="007029E5">
      <w:pPr>
        <w:pStyle w:val="a0"/>
        <w:spacing w:before="120" w:after="120"/>
        <w:ind w:firstLine="480"/>
      </w:pPr>
    </w:p>
    <w:p w14:paraId="4D7D4C22" w14:textId="77777777" w:rsidR="007029E5" w:rsidRDefault="007029E5" w:rsidP="007029E5">
      <w:pPr>
        <w:pStyle w:val="a0"/>
        <w:spacing w:before="120" w:after="120"/>
        <w:ind w:firstLine="480"/>
      </w:pPr>
    </w:p>
    <w:p w14:paraId="5ADE814D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FTP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251355B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9B2E436" wp14:editId="0EE9EC33">
            <wp:extent cx="3733218" cy="3038857"/>
            <wp:effectExtent l="0" t="0" r="635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752" cy="304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3926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rFonts w:hint="eastAsia"/>
        </w:rPr>
        <w:t>使用软件的时候发生错误</w:t>
      </w:r>
    </w:p>
    <w:p w14:paraId="42B967AE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SMTP </w:t>
      </w:r>
      <w:r>
        <w:rPr>
          <w:rFonts w:hint="eastAsia"/>
        </w:rPr>
        <w:t>和</w:t>
      </w:r>
      <w:r>
        <w:rPr>
          <w:rFonts w:hint="eastAsia"/>
        </w:rPr>
        <w:t xml:space="preserve"> POP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5DCB683C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、安装、启动并配置</w:t>
      </w:r>
      <w:r>
        <w:rPr>
          <w:rFonts w:hint="eastAsia"/>
        </w:rPr>
        <w:t xml:space="preserve"> MDaemon</w:t>
      </w:r>
    </w:p>
    <w:p w14:paraId="5F6AA075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F171F51" wp14:editId="75194881">
            <wp:extent cx="4233862" cy="2617742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589" cy="262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A07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5FF7426" wp14:editId="1417B63E">
            <wp:extent cx="4093479" cy="251861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8075" cy="25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7A6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、配置</w:t>
      </w:r>
      <w:r w:rsidRPr="00716907">
        <w:rPr>
          <w:rFonts w:hint="eastAsia"/>
        </w:rPr>
        <w:t xml:space="preserve"> IP </w:t>
      </w:r>
      <w:r w:rsidRPr="00716907">
        <w:rPr>
          <w:rFonts w:hint="eastAsia"/>
        </w:rPr>
        <w:t>和端口号</w:t>
      </w:r>
    </w:p>
    <w:p w14:paraId="5B9A2403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CB7133B" wp14:editId="4669ACCE">
            <wp:extent cx="4510087" cy="2745724"/>
            <wp:effectExtent l="0" t="0" r="508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699" cy="274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78E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F1723BD" wp14:editId="15C2FFC0">
            <wp:extent cx="4376737" cy="2690883"/>
            <wp:effectExtent l="0" t="0" r="508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19" cy="269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F32C1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、创建帐号</w:t>
      </w:r>
    </w:p>
    <w:p w14:paraId="2ACABAC1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4DA266A" wp14:editId="70009D27">
            <wp:extent cx="4013313" cy="2825633"/>
            <wp:effectExtent l="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84" t="2774" r="12500" b="11426"/>
                    <a:stretch/>
                  </pic:blipFill>
                  <pic:spPr bwMode="auto">
                    <a:xfrm>
                      <a:off x="0" y="0"/>
                      <a:ext cx="4021729" cy="283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B5123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299C9B1" wp14:editId="40DB7420">
            <wp:extent cx="4090987" cy="3072975"/>
            <wp:effectExtent l="0" t="0" r="508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778" cy="307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7495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E02CDE3" wp14:editId="0CA14447">
            <wp:extent cx="3971925" cy="2948143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20" cy="294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5796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、配置客户端</w:t>
      </w:r>
    </w:p>
    <w:p w14:paraId="4C31FF11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21C4FDDC" wp14:editId="1D4B9EE4">
            <wp:extent cx="3783401" cy="4332957"/>
            <wp:effectExtent l="0" t="0" r="762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231" cy="433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0665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点击下一步出现错误，未解决。</w:t>
      </w:r>
    </w:p>
    <w:p w14:paraId="35E914A7" w14:textId="2FD0D8A8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配置</w:t>
      </w:r>
      <w:r>
        <w:rPr>
          <w:rFonts w:hint="eastAsia"/>
        </w:rPr>
        <w:t>S</w:t>
      </w:r>
      <w:r>
        <w:t>MTP</w:t>
      </w:r>
      <w:r w:rsidR="00131E35">
        <w:rPr>
          <w:rFonts w:hint="eastAsia"/>
        </w:rPr>
        <w:t>，导入安装</w:t>
      </w:r>
      <w:r w:rsidR="00131E35">
        <w:rPr>
          <w:rFonts w:hint="eastAsia"/>
        </w:rPr>
        <w:t>S</w:t>
      </w:r>
      <w:r w:rsidR="00131E35">
        <w:t>MTP</w:t>
      </w:r>
    </w:p>
    <w:p w14:paraId="49CA1AD7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91B4C9E" wp14:editId="275747A8">
            <wp:extent cx="3459480" cy="2477266"/>
            <wp:effectExtent l="0" t="0" r="762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139" t="13546" r="34584" b="17516"/>
                    <a:stretch/>
                  </pic:blipFill>
                  <pic:spPr bwMode="auto">
                    <a:xfrm>
                      <a:off x="0" y="0"/>
                      <a:ext cx="3476941" cy="248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49194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A64AE0E" wp14:editId="63762780">
            <wp:extent cx="3324840" cy="3848329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80" cy="38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1D50D" w14:textId="77777777" w:rsidR="007029E5" w:rsidRDefault="007029E5" w:rsidP="007029E5">
      <w:pPr>
        <w:pStyle w:val="a0"/>
        <w:spacing w:before="120" w:after="120"/>
        <w:ind w:firstLine="480"/>
      </w:pPr>
    </w:p>
    <w:p w14:paraId="395717FC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6D6403A" wp14:editId="246ACC09">
            <wp:extent cx="3200717" cy="3786452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88" cy="379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E43B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223C61" wp14:editId="2C73172D">
                <wp:simplePos x="0" y="0"/>
                <wp:positionH relativeFrom="column">
                  <wp:posOffset>3690620</wp:posOffset>
                </wp:positionH>
                <wp:positionV relativeFrom="paragraph">
                  <wp:posOffset>3212783</wp:posOffset>
                </wp:positionV>
                <wp:extent cx="723900" cy="256223"/>
                <wp:effectExtent l="0" t="0" r="19050" b="10795"/>
                <wp:wrapNone/>
                <wp:docPr id="153" name="椭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562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5AFAC" id="椭圆 153" o:spid="_x0000_s1026" style="position:absolute;left:0;text-align:left;margin-left:290.6pt;margin-top:253pt;width:57pt;height:20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4CED31" wp14:editId="60345474">
            <wp:extent cx="3376613" cy="3955076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3246" cy="396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826C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298D64F" wp14:editId="4C626B51">
            <wp:extent cx="3891280" cy="4608678"/>
            <wp:effectExtent l="0" t="0" r="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560" cy="461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F6505" w14:textId="77777777" w:rsidR="007029E5" w:rsidRDefault="007029E5" w:rsidP="007029E5">
      <w:pPr>
        <w:ind w:firstLine="480"/>
      </w:pPr>
      <w:r w:rsidRPr="00716907">
        <w:rPr>
          <w:rFonts w:hint="eastAsia"/>
        </w:rPr>
        <w:t>5</w:t>
      </w:r>
      <w:r w:rsidRPr="00716907">
        <w:rPr>
          <w:rFonts w:hint="eastAsia"/>
        </w:rPr>
        <w:t>、测试邮件是否能发送、配置是否正确</w:t>
      </w:r>
      <w:r w:rsidRPr="00716907">
        <w:rPr>
          <w:rFonts w:hint="eastAsia"/>
        </w:rPr>
        <w:t xml:space="preserve"> </w:t>
      </w:r>
    </w:p>
    <w:p w14:paraId="08E326FE" w14:textId="77777777" w:rsidR="007029E5" w:rsidRDefault="007029E5" w:rsidP="007029E5">
      <w:pPr>
        <w:ind w:firstLine="480"/>
        <w:jc w:val="center"/>
      </w:pPr>
      <w:r>
        <w:rPr>
          <w:noProof/>
        </w:rPr>
        <w:drawing>
          <wp:inline distT="0" distB="0" distL="0" distR="0" wp14:anchorId="76BBDB5D" wp14:editId="1FDB6FEE">
            <wp:extent cx="4466289" cy="2903088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785" cy="290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9E44" w14:textId="77777777" w:rsidR="007029E5" w:rsidRDefault="007029E5" w:rsidP="007029E5">
      <w:pPr>
        <w:ind w:firstLine="480"/>
      </w:pPr>
      <w:r>
        <w:rPr>
          <w:rFonts w:hint="eastAsia"/>
        </w:rPr>
        <w:t>移入</w:t>
      </w:r>
      <w:r w:rsidRPr="00CD7402">
        <w:t>C:\inetpub\mailroot\Pickup</w:t>
      </w:r>
      <w:r>
        <w:rPr>
          <w:rFonts w:hint="eastAsia"/>
        </w:rPr>
        <w:t>自动发送</w:t>
      </w:r>
    </w:p>
    <w:p w14:paraId="0ED34ED4" w14:textId="77777777" w:rsidR="007029E5" w:rsidRPr="00716907" w:rsidRDefault="007029E5" w:rsidP="007029E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061BBBA" wp14:editId="006BA63E">
            <wp:extent cx="4424638" cy="1321293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3029" cy="132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D05D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6</w:t>
      </w:r>
      <w:r w:rsidRPr="00716907">
        <w:rPr>
          <w:rFonts w:hint="eastAsia"/>
        </w:rPr>
        <w:t>、收取成功</w:t>
      </w:r>
    </w:p>
    <w:p w14:paraId="15D7449D" w14:textId="53A6600A" w:rsidR="000807B7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CD53991" wp14:editId="5B0E4D7C">
            <wp:extent cx="3681685" cy="2811546"/>
            <wp:effectExtent l="0" t="0" r="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131" cy="281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ermEnd w:id="1270052173"/>
    <w:p w14:paraId="59061947" w14:textId="77777777" w:rsidR="000A6C1A" w:rsidRDefault="000A6C1A" w:rsidP="000A6C1A">
      <w:pPr>
        <w:pStyle w:val="1"/>
        <w:spacing w:before="240" w:after="240"/>
      </w:pPr>
      <w:r>
        <w:rPr>
          <w:rFonts w:hint="eastAsia"/>
        </w:rPr>
        <w:t>实验代码</w:t>
      </w:r>
    </w:p>
    <w:p w14:paraId="5A049EB2" w14:textId="5AA58F2C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978805764" w:edGrp="everyone"/>
      <w:r w:rsidR="00683F6C" w:rsidRPr="00683F6C">
        <w:rPr>
          <w:rFonts w:cstheme="minorBidi"/>
          <w:kern w:val="2"/>
          <w:sz w:val="21"/>
          <w:szCs w:val="22"/>
        </w:rPr>
        <w:fldChar w:fldCharType="begin"/>
      </w:r>
      <w:r w:rsidR="00683F6C" w:rsidRPr="00683F6C">
        <w:rPr>
          <w:rFonts w:cstheme="minorBidi"/>
          <w:kern w:val="2"/>
          <w:sz w:val="21"/>
          <w:szCs w:val="22"/>
        </w:rPr>
        <w:instrText xml:space="preserve"> HYPERLINK "https://github.com/cd888888/network" </w:instrText>
      </w:r>
      <w:r w:rsidR="00683F6C" w:rsidRPr="00683F6C">
        <w:rPr>
          <w:rFonts w:cstheme="minorBidi"/>
          <w:kern w:val="2"/>
          <w:sz w:val="21"/>
          <w:szCs w:val="22"/>
        </w:rPr>
        <w:fldChar w:fldCharType="separate"/>
      </w:r>
      <w:r w:rsidR="00683F6C" w:rsidRPr="00683F6C">
        <w:rPr>
          <w:rFonts w:cstheme="minorBidi"/>
          <w:color w:val="0000FF"/>
          <w:kern w:val="2"/>
          <w:sz w:val="21"/>
          <w:szCs w:val="22"/>
          <w:u w:val="single"/>
        </w:rPr>
        <w:t>cd888888/network: report (github.com)</w:t>
      </w:r>
      <w:r w:rsidR="00683F6C" w:rsidRPr="00683F6C">
        <w:rPr>
          <w:rFonts w:cstheme="minorBidi"/>
          <w:kern w:val="2"/>
          <w:sz w:val="21"/>
          <w:szCs w:val="22"/>
        </w:rPr>
        <w:fldChar w:fldCharType="end"/>
      </w:r>
      <w:permEnd w:id="978805764"/>
    </w:p>
    <w:p w14:paraId="7E48EDB3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实验总结</w:t>
      </w:r>
    </w:p>
    <w:p w14:paraId="6EA1A0B2" w14:textId="77777777" w:rsidR="00FE3B95" w:rsidRDefault="00683F6C" w:rsidP="00FE3B95">
      <w:pPr>
        <w:pStyle w:val="a0"/>
        <w:spacing w:before="120" w:after="120"/>
        <w:ind w:firstLine="480"/>
      </w:pPr>
      <w:permStart w:id="1707695516" w:edGrp="everyone"/>
      <w:r>
        <w:rPr>
          <w:rFonts w:hint="eastAsia"/>
        </w:rPr>
        <w:t>了解熟悉了</w:t>
      </w:r>
      <w:r>
        <w:rPr>
          <w:rFonts w:hint="eastAsia"/>
        </w:rPr>
        <w:t>DNS</w:t>
      </w:r>
      <w:r>
        <w:rPr>
          <w:rFonts w:hint="eastAsia"/>
        </w:rPr>
        <w:t>服务器的搭建，以及网站构建的相关知识。</w:t>
      </w:r>
    </w:p>
    <w:p w14:paraId="4ED3E077" w14:textId="6B9F1865" w:rsidR="00361252" w:rsidRDefault="00FE3B95" w:rsidP="00361252">
      <w:pPr>
        <w:pStyle w:val="a0"/>
        <w:spacing w:before="120" w:after="120"/>
        <w:ind w:firstLine="480"/>
      </w:pPr>
      <w:r>
        <w:rPr>
          <w:rFonts w:hint="eastAsia"/>
        </w:rPr>
        <w:t>熟悉网络证书的申请与配置</w:t>
      </w:r>
    </w:p>
    <w:p w14:paraId="5177DC51" w14:textId="7DC0F2DE" w:rsidR="00FE3B95" w:rsidRDefault="00FE3B95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但由于软件原因</w:t>
      </w:r>
      <w:r>
        <w:rPr>
          <w:rFonts w:hint="eastAsia"/>
        </w:rPr>
        <w:t>ftp</w:t>
      </w:r>
      <w:r>
        <w:rPr>
          <w:rFonts w:hint="eastAsia"/>
        </w:rPr>
        <w:t>服务器搭建不成功</w:t>
      </w:r>
    </w:p>
    <w:p w14:paraId="17904FC6" w14:textId="54C4B3F0" w:rsidR="00683F6C" w:rsidRDefault="00683F6C" w:rsidP="00361252">
      <w:pPr>
        <w:pStyle w:val="a0"/>
        <w:spacing w:before="120" w:after="120"/>
        <w:ind w:firstLine="480"/>
      </w:pPr>
      <w:r>
        <w:rPr>
          <w:rFonts w:hint="eastAsia"/>
        </w:rPr>
        <w:t>熟悉了邮件系统服务器的搭建和</w:t>
      </w:r>
      <w:r>
        <w:t>SMTP</w:t>
      </w:r>
      <w:r>
        <w:rPr>
          <w:rFonts w:hint="eastAsia"/>
        </w:rPr>
        <w:t>简单邮件系统的使用和搭建</w:t>
      </w:r>
    </w:p>
    <w:permEnd w:id="1707695516"/>
    <w:p w14:paraId="33B6F3DB" w14:textId="02936055" w:rsidR="00683F6C" w:rsidRDefault="00683F6C" w:rsidP="00361252">
      <w:pPr>
        <w:pStyle w:val="a0"/>
        <w:spacing w:before="120" w:after="120"/>
        <w:ind w:firstLine="480"/>
        <w:rPr>
          <w:rFonts w:hint="eastAsia"/>
        </w:rPr>
      </w:pPr>
    </w:p>
    <w:p w14:paraId="7E4BF28D" w14:textId="77777777" w:rsidR="00FE3B95" w:rsidRDefault="00FE3B95">
      <w:pPr>
        <w:pStyle w:val="a0"/>
        <w:spacing w:before="120" w:after="120"/>
        <w:ind w:firstLine="480"/>
      </w:pPr>
    </w:p>
    <w:sectPr w:rsidR="00FE3B95" w:rsidSect="00020260">
      <w:headerReference w:type="default" r:id="rId75"/>
      <w:footerReference w:type="default" r:id="rId76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0DF60" w14:textId="77777777" w:rsidR="00DD09AA" w:rsidRDefault="00DD09AA">
      <w:r>
        <w:separator/>
      </w:r>
    </w:p>
  </w:endnote>
  <w:endnote w:type="continuationSeparator" w:id="0">
    <w:p w14:paraId="01D4D278" w14:textId="77777777" w:rsidR="00DD09AA" w:rsidRDefault="00DD0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0DE06" w14:textId="77777777"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9F7B1" w14:textId="77777777" w:rsidR="00DD09AA" w:rsidRDefault="00DD09AA">
      <w:r>
        <w:separator/>
      </w:r>
    </w:p>
  </w:footnote>
  <w:footnote w:type="continuationSeparator" w:id="0">
    <w:p w14:paraId="652A20D1" w14:textId="77777777" w:rsidR="00DD09AA" w:rsidRDefault="00DD09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EA22" w14:textId="77777777"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1292C"/>
    <w:multiLevelType w:val="hybridMultilevel"/>
    <w:tmpl w:val="59F8EF1E"/>
    <w:lvl w:ilvl="0" w:tplc="8000ED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5720D3"/>
    <w:multiLevelType w:val="hybridMultilevel"/>
    <w:tmpl w:val="186A14C6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71E01F16">
      <w:start w:val="4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352463"/>
    <w:multiLevelType w:val="hybridMultilevel"/>
    <w:tmpl w:val="5E7634D6"/>
    <w:lvl w:ilvl="0" w:tplc="16A2CA86">
      <w:start w:val="1"/>
      <w:numFmt w:val="decimal"/>
      <w:lvlText w:val="(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attachedTemplate r:id="rId1"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7B7"/>
    <w:rsid w:val="000807B7"/>
    <w:rsid w:val="000A6C1A"/>
    <w:rsid w:val="00131E35"/>
    <w:rsid w:val="001B6A37"/>
    <w:rsid w:val="00205414"/>
    <w:rsid w:val="002A021F"/>
    <w:rsid w:val="003150B4"/>
    <w:rsid w:val="00361252"/>
    <w:rsid w:val="004A1066"/>
    <w:rsid w:val="004F3C30"/>
    <w:rsid w:val="006655AA"/>
    <w:rsid w:val="006825CB"/>
    <w:rsid w:val="00683F6C"/>
    <w:rsid w:val="006E7238"/>
    <w:rsid w:val="007029E5"/>
    <w:rsid w:val="008063D1"/>
    <w:rsid w:val="008710F5"/>
    <w:rsid w:val="009C2027"/>
    <w:rsid w:val="00A7084B"/>
    <w:rsid w:val="00B02959"/>
    <w:rsid w:val="00B04A40"/>
    <w:rsid w:val="00C65C3A"/>
    <w:rsid w:val="00DD09AA"/>
    <w:rsid w:val="00E67485"/>
    <w:rsid w:val="00EB5D96"/>
    <w:rsid w:val="00FE3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1A8E58"/>
  <w15:chartTrackingRefBased/>
  <w15:docId w15:val="{08FF4C7C-19F2-4502-BA18-8FC9D681C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1414;&#38376;&#22823;&#23398;\&#22823;&#20108;&#19979;\&#35745;&#31639;&#35745;&#32593;&#32476;\&#23454;&#39564;\&#23454;&#39564;&#25253;&#21578;&#26684;&#24335;&#65288;20210527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实验报告格式（20210527更新）</Template>
  <TotalTime>27</TotalTime>
  <Pages>36</Pages>
  <Words>220</Words>
  <Characters>1258</Characters>
  <Application>Microsoft Office Word</Application>
  <DocSecurity>8</DocSecurity>
  <Lines>10</Lines>
  <Paragraphs>2</Paragraphs>
  <ScaleCrop>false</ScaleCrop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Chen-D</dc:creator>
  <cp:keywords/>
  <dc:description/>
  <cp:lastModifiedBy>chen dong</cp:lastModifiedBy>
  <cp:revision>3</cp:revision>
  <dcterms:created xsi:type="dcterms:W3CDTF">2021-06-04T00:00:00Z</dcterms:created>
  <dcterms:modified xsi:type="dcterms:W3CDTF">2021-06-04T01:27:00Z</dcterms:modified>
</cp:coreProperties>
</file>